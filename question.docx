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37809" w14:textId="3D263331" w:rsidR="00BA6AA7" w:rsidRPr="00BA6AA7" w:rsidRDefault="00BA6AA7" w:rsidP="00BA6AA7">
      <w:pPr>
        <w:pStyle w:val="Title"/>
      </w:pPr>
      <w:r w:rsidRPr="00BA6AA7">
        <w:t>STUDIOUS</w:t>
      </w:r>
    </w:p>
    <w:p w14:paraId="52DA0D1C" w14:textId="6F848CC3" w:rsidR="00EF36A5" w:rsidRPr="00AB4981" w:rsidRDefault="00EF36A5" w:rsidP="00AB4981">
      <w:pPr>
        <w:pStyle w:val="Details"/>
      </w:pPr>
      <w:r w:rsidRPr="00AB4981">
        <w:rPr>
          <w:b/>
        </w:rPr>
        <w:t>Date</w:t>
      </w:r>
      <w:r w:rsidRPr="00AB4981">
        <w:t xml:space="preserve">: </w:t>
      </w:r>
      <w:r w:rsidR="00BA6AA7">
        <w:t>01.02.2020</w:t>
      </w:r>
    </w:p>
    <w:p w14:paraId="35B1004B" w14:textId="6135C67C" w:rsidR="00EF36A5" w:rsidRDefault="00754ABC" w:rsidP="00AB4981">
      <w:pPr>
        <w:pStyle w:val="Details"/>
      </w:pPr>
      <w:r>
        <w:rPr>
          <w:b/>
        </w:rPr>
        <w:t>Guide</w:t>
      </w:r>
      <w:r w:rsidR="00EF36A5" w:rsidRPr="00AB4981">
        <w:t xml:space="preserve">: </w:t>
      </w:r>
      <w:proofErr w:type="spellStart"/>
      <w:r w:rsidR="00BA6AA7">
        <w:t>Sruthimol</w:t>
      </w:r>
      <w:proofErr w:type="spellEnd"/>
      <w:r w:rsidR="00BA6AA7">
        <w:t xml:space="preserve"> </w:t>
      </w:r>
      <w:proofErr w:type="spellStart"/>
      <w:r w:rsidR="00BA6AA7">
        <w:t>Kurian</w:t>
      </w:r>
      <w:proofErr w:type="spellEnd"/>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3FBFF678" w14:textId="77777777" w:rsidR="00333424" w:rsidRDefault="00333424" w:rsidP="00333424">
      <w:pPr>
        <w:pStyle w:val="Details"/>
      </w:pPr>
    </w:p>
    <w:p w14:paraId="24326479" w14:textId="77777777" w:rsidR="00333424" w:rsidRPr="00333424" w:rsidRDefault="00333424" w:rsidP="00333424">
      <w:pPr>
        <w:pStyle w:val="Details"/>
      </w:pPr>
      <w:r w:rsidRPr="00333424">
        <w:t>As department of every field is getting more data preserving and reducing the use paper work and reducing the use of paper works and digitalization come into picture .Managing a good tuition is as complex as managing any other education institute.</w:t>
      </w:r>
    </w:p>
    <w:p w14:paraId="3C4548C1" w14:textId="77777777" w:rsidR="00333424" w:rsidRPr="00333424" w:rsidRDefault="00333424" w:rsidP="00333424">
      <w:pPr>
        <w:pStyle w:val="Details"/>
      </w:pPr>
      <w:r w:rsidRPr="00333424">
        <w:t xml:space="preserve">So, “STUDIOUS” ease the work of the employee and admin as well as the student .All the required information can be obtained at single place. </w:t>
      </w:r>
    </w:p>
    <w:p w14:paraId="7448B41B" w14:textId="77777777" w:rsidR="00333424" w:rsidRDefault="00333424" w:rsidP="00333424">
      <w:pPr>
        <w:pStyle w:val="Details"/>
        <w:ind w:left="720"/>
      </w:pPr>
    </w:p>
    <w:p w14:paraId="6256134E" w14:textId="1B2F7D9E" w:rsidR="00A57CE9" w:rsidRPr="00A57CE9" w:rsidRDefault="00A57CE9" w:rsidP="00A57CE9">
      <w:pPr>
        <w:pStyle w:val="Details"/>
        <w:rPr>
          <w:i/>
        </w:rPr>
      </w:pP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75D871A2" w14:textId="175DFFC8" w:rsidR="00754ABC" w:rsidRPr="00333424" w:rsidRDefault="00333424" w:rsidP="00333424">
      <w:pPr>
        <w:pStyle w:val="Details"/>
        <w:tabs>
          <w:tab w:val="left" w:pos="9072"/>
        </w:tabs>
        <w:ind w:left="142" w:right="146"/>
      </w:pPr>
      <w:r w:rsidRPr="00333424">
        <w:t>The admin can view the details of students, tutors and teachers. Tutors can provide study material and question papers than can be downloaded by students. Students can register on this system so that admin can approve it if they are eligible for admission. Student’s marks and progress of the whole year can be analyzed, not only admin and tutor, parents can also see their progress. Tutor can view their salary and parents and students can view their fees that are provided by admin. Admin also upload time table which can be viewed by tutor, student and parents.</w:t>
      </w:r>
      <w:r w:rsidR="00754ABC" w:rsidRPr="002569B5">
        <w:rPr>
          <w:i/>
        </w:rPr>
        <w:t xml:space="preserve">                             </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7AF59951" w:rsidR="00754ABC" w:rsidRDefault="00333424" w:rsidP="00333424">
      <w:pPr>
        <w:pStyle w:val="Details"/>
        <w:numPr>
          <w:ilvl w:val="0"/>
          <w:numId w:val="5"/>
        </w:numPr>
        <w:ind w:left="3686" w:hanging="425"/>
        <w:rPr>
          <w:i/>
        </w:rPr>
      </w:pPr>
      <w:r>
        <w:rPr>
          <w:i/>
        </w:rPr>
        <w:t>Administrator</w:t>
      </w:r>
    </w:p>
    <w:p w14:paraId="0E8AB95B" w14:textId="7BB6F838" w:rsidR="00333424" w:rsidRDefault="00333424" w:rsidP="00333424">
      <w:pPr>
        <w:pStyle w:val="Details"/>
        <w:numPr>
          <w:ilvl w:val="0"/>
          <w:numId w:val="5"/>
        </w:numPr>
        <w:rPr>
          <w:i/>
        </w:rPr>
      </w:pPr>
      <w:r>
        <w:rPr>
          <w:i/>
        </w:rPr>
        <w:t>Tutor</w:t>
      </w:r>
    </w:p>
    <w:p w14:paraId="3B07C0A5" w14:textId="4EDFB4E0" w:rsidR="00333424" w:rsidRDefault="00333424" w:rsidP="00333424">
      <w:pPr>
        <w:pStyle w:val="Details"/>
        <w:numPr>
          <w:ilvl w:val="0"/>
          <w:numId w:val="5"/>
        </w:numPr>
        <w:rPr>
          <w:i/>
        </w:rPr>
      </w:pPr>
      <w:r>
        <w:rPr>
          <w:i/>
        </w:rPr>
        <w:t>Student</w:t>
      </w:r>
    </w:p>
    <w:p w14:paraId="355D7607" w14:textId="4A754119" w:rsidR="00333424" w:rsidRDefault="00333424" w:rsidP="00333424">
      <w:pPr>
        <w:pStyle w:val="Details"/>
        <w:numPr>
          <w:ilvl w:val="0"/>
          <w:numId w:val="5"/>
        </w:numPr>
        <w:rPr>
          <w:i/>
        </w:rPr>
      </w:pPr>
      <w:r>
        <w:rPr>
          <w:i/>
        </w:rPr>
        <w:t>Parent</w:t>
      </w:r>
    </w:p>
    <w:p w14:paraId="059A1FF9" w14:textId="77777777" w:rsidR="00333424" w:rsidRPr="002569B5" w:rsidRDefault="00333424" w:rsidP="00333424">
      <w:pPr>
        <w:pStyle w:val="Details"/>
        <w:ind w:left="3600"/>
        <w:rPr>
          <w:i/>
        </w:rPr>
      </w:pP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lastRenderedPageBreak/>
        <w:t xml:space="preserve">List the Modules included in your </w:t>
      </w:r>
      <w:r w:rsidR="002F36F0">
        <w:t>System?</w:t>
      </w:r>
    </w:p>
    <w:p w14:paraId="4455FDB2" w14:textId="31F26670" w:rsidR="00754ABC" w:rsidRDefault="00754ABC" w:rsidP="00754ABC">
      <w:pPr>
        <w:pStyle w:val="Details"/>
        <w:ind w:left="720"/>
      </w:pPr>
    </w:p>
    <w:p w14:paraId="1EAD8A0A" w14:textId="06DFB5AC" w:rsidR="00333424" w:rsidRDefault="00754ABC" w:rsidP="00333424">
      <w:pPr>
        <w:pStyle w:val="Details"/>
        <w:numPr>
          <w:ilvl w:val="0"/>
          <w:numId w:val="6"/>
        </w:numPr>
        <w:rPr>
          <w:i/>
        </w:rPr>
      </w:pPr>
      <w:r>
        <w:t xml:space="preserve"> </w:t>
      </w:r>
      <w:r w:rsidR="00333424">
        <w:rPr>
          <w:i/>
        </w:rPr>
        <w:t>Administrator</w:t>
      </w:r>
    </w:p>
    <w:p w14:paraId="029572DC" w14:textId="77777777" w:rsidR="00333424" w:rsidRDefault="00333424" w:rsidP="00333424">
      <w:pPr>
        <w:pStyle w:val="Details"/>
        <w:numPr>
          <w:ilvl w:val="0"/>
          <w:numId w:val="6"/>
        </w:numPr>
        <w:rPr>
          <w:i/>
        </w:rPr>
      </w:pPr>
      <w:r>
        <w:rPr>
          <w:i/>
        </w:rPr>
        <w:t>Tutor</w:t>
      </w:r>
    </w:p>
    <w:p w14:paraId="3A641181" w14:textId="77777777" w:rsidR="00333424" w:rsidRDefault="00333424" w:rsidP="00333424">
      <w:pPr>
        <w:pStyle w:val="Details"/>
        <w:numPr>
          <w:ilvl w:val="0"/>
          <w:numId w:val="6"/>
        </w:numPr>
        <w:rPr>
          <w:i/>
        </w:rPr>
      </w:pPr>
      <w:r>
        <w:rPr>
          <w:i/>
        </w:rPr>
        <w:t>Student</w:t>
      </w:r>
    </w:p>
    <w:p w14:paraId="2C004275" w14:textId="77777777" w:rsidR="00333424" w:rsidRDefault="00333424" w:rsidP="00333424">
      <w:pPr>
        <w:pStyle w:val="Details"/>
        <w:numPr>
          <w:ilvl w:val="0"/>
          <w:numId w:val="6"/>
        </w:numPr>
        <w:rPr>
          <w:i/>
        </w:rPr>
      </w:pPr>
      <w:r>
        <w:rPr>
          <w:i/>
        </w:rPr>
        <w:t>Parent</w:t>
      </w:r>
    </w:p>
    <w:p w14:paraId="21023CA7" w14:textId="77777777" w:rsidR="00333424" w:rsidRPr="002569B5" w:rsidRDefault="00333424" w:rsidP="00333424">
      <w:pPr>
        <w:pStyle w:val="Details"/>
        <w:ind w:left="3600"/>
        <w:rPr>
          <w:i/>
        </w:rPr>
      </w:pPr>
    </w:p>
    <w:p w14:paraId="3B50A92F" w14:textId="43BC0235" w:rsidR="00754ABC" w:rsidRPr="002569B5" w:rsidRDefault="00754ABC" w:rsidP="00754ABC">
      <w:pPr>
        <w:pStyle w:val="Details"/>
        <w:ind w:left="720"/>
        <w:rPr>
          <w:i/>
        </w:rPr>
      </w:pP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3B966B89" w14:textId="77777777" w:rsidR="00333424" w:rsidRDefault="00333424" w:rsidP="00333424">
      <w:pPr>
        <w:pStyle w:val="Details"/>
        <w:numPr>
          <w:ilvl w:val="0"/>
          <w:numId w:val="7"/>
        </w:numPr>
        <w:rPr>
          <w:i/>
        </w:rPr>
      </w:pPr>
      <w:r>
        <w:rPr>
          <w:i/>
        </w:rPr>
        <w:t>Administrator</w:t>
      </w:r>
    </w:p>
    <w:p w14:paraId="14A832C0" w14:textId="77777777" w:rsidR="00333424" w:rsidRDefault="00333424" w:rsidP="00333424">
      <w:pPr>
        <w:pStyle w:val="Details"/>
        <w:numPr>
          <w:ilvl w:val="0"/>
          <w:numId w:val="7"/>
        </w:numPr>
        <w:rPr>
          <w:i/>
        </w:rPr>
      </w:pPr>
      <w:r>
        <w:rPr>
          <w:i/>
        </w:rPr>
        <w:t>Tutor</w:t>
      </w:r>
    </w:p>
    <w:p w14:paraId="13AFAA46" w14:textId="77777777" w:rsidR="00333424" w:rsidRDefault="00333424" w:rsidP="00333424">
      <w:pPr>
        <w:pStyle w:val="Details"/>
        <w:numPr>
          <w:ilvl w:val="0"/>
          <w:numId w:val="7"/>
        </w:numPr>
        <w:rPr>
          <w:i/>
        </w:rPr>
      </w:pPr>
      <w:r>
        <w:rPr>
          <w:i/>
        </w:rPr>
        <w:t>Student</w:t>
      </w:r>
    </w:p>
    <w:p w14:paraId="5523ED96" w14:textId="77777777" w:rsidR="00333424" w:rsidRDefault="00333424" w:rsidP="00333424">
      <w:pPr>
        <w:pStyle w:val="Details"/>
        <w:numPr>
          <w:ilvl w:val="0"/>
          <w:numId w:val="7"/>
        </w:numPr>
        <w:rPr>
          <w:i/>
        </w:rPr>
      </w:pPr>
      <w:r>
        <w:rPr>
          <w:i/>
        </w:rPr>
        <w:t>Parent</w:t>
      </w:r>
    </w:p>
    <w:p w14:paraId="5E5E6922" w14:textId="77777777" w:rsidR="00333424" w:rsidRPr="002569B5" w:rsidRDefault="00333424" w:rsidP="00333424">
      <w:pPr>
        <w:pStyle w:val="Details"/>
        <w:ind w:left="3600"/>
        <w:rPr>
          <w:i/>
        </w:rPr>
      </w:pP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461D7A82" w:rsidR="00754ABC" w:rsidRPr="002569B5" w:rsidRDefault="00754ABC" w:rsidP="00754ABC">
      <w:pPr>
        <w:pStyle w:val="Details"/>
        <w:ind w:left="720"/>
        <w:rPr>
          <w:i/>
        </w:rPr>
      </w:pPr>
      <w:r w:rsidRPr="002569B5">
        <w:rPr>
          <w:i/>
        </w:rPr>
        <w:t xml:space="preserve">               </w:t>
      </w:r>
      <w:r w:rsidR="00333424">
        <w:rPr>
          <w:i/>
        </w:rPr>
        <w:t xml:space="preserve">      The system is developed for </w:t>
      </w:r>
      <w:proofErr w:type="gramStart"/>
      <w:r w:rsidR="00333424">
        <w:rPr>
          <w:i/>
        </w:rPr>
        <w:t>a  tuition</w:t>
      </w:r>
      <w:proofErr w:type="gramEnd"/>
      <w:r w:rsidR="00333424">
        <w:rPr>
          <w:i/>
        </w:rPr>
        <w:t xml:space="preserve"> class.</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3C20576F" w14:textId="7F093A9A" w:rsidR="00754ABC" w:rsidRPr="00333424" w:rsidRDefault="00754ABC" w:rsidP="00333424">
      <w:pPr>
        <w:pStyle w:val="Details"/>
        <w:ind w:left="720"/>
        <w:rPr>
          <w:i/>
        </w:rPr>
      </w:pPr>
      <w:r w:rsidRPr="002569B5">
        <w:rPr>
          <w:i/>
        </w:rPr>
        <w:t xml:space="preserve">                                      </w:t>
      </w:r>
      <w:r w:rsidR="00333424">
        <w:rPr>
          <w:i/>
        </w:rPr>
        <w:t>Tuition class</w:t>
      </w:r>
    </w:p>
    <w:p w14:paraId="51DF2E4D" w14:textId="7A002FC3" w:rsidR="00754ABC" w:rsidRDefault="00754ABC" w:rsidP="00754ABC">
      <w:pPr>
        <w:pStyle w:val="Details"/>
        <w:ind w:left="720"/>
      </w:pP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0C65E840" w14:textId="14560834" w:rsidR="00754ABC" w:rsidRDefault="00754ABC" w:rsidP="00754ABC">
      <w:pPr>
        <w:pStyle w:val="Details"/>
        <w:ind w:left="720"/>
        <w:rPr>
          <w:i/>
        </w:rPr>
      </w:pPr>
      <w:r w:rsidRPr="002569B5">
        <w:rPr>
          <w:i/>
        </w:rPr>
        <w:t xml:space="preserve">                      </w:t>
      </w:r>
      <w:r w:rsidR="00333424">
        <w:rPr>
          <w:i/>
        </w:rPr>
        <w:t xml:space="preserve">              Manually visited a tuition class for requirement gathering</w:t>
      </w:r>
    </w:p>
    <w:p w14:paraId="02F29F5A" w14:textId="77777777" w:rsidR="00A35E9D" w:rsidRDefault="00A35E9D" w:rsidP="00754ABC">
      <w:pPr>
        <w:pStyle w:val="Details"/>
        <w:ind w:left="720"/>
        <w:rPr>
          <w:i/>
        </w:rPr>
      </w:pPr>
    </w:p>
    <w:p w14:paraId="30D7FDBD" w14:textId="77777777" w:rsidR="00A35E9D" w:rsidRDefault="00A35E9D" w:rsidP="00754ABC">
      <w:pPr>
        <w:pStyle w:val="Details"/>
        <w:ind w:left="720"/>
        <w:rPr>
          <w:i/>
        </w:rPr>
      </w:pPr>
    </w:p>
    <w:p w14:paraId="692DFE6C" w14:textId="77777777" w:rsidR="00A35E9D" w:rsidRDefault="00A35E9D" w:rsidP="00754ABC">
      <w:pPr>
        <w:pStyle w:val="Details"/>
        <w:ind w:left="720"/>
        <w:rPr>
          <w:i/>
        </w:rPr>
      </w:pPr>
    </w:p>
    <w:p w14:paraId="24866002" w14:textId="77777777" w:rsidR="00A35E9D" w:rsidRDefault="00A35E9D" w:rsidP="00754ABC">
      <w:pPr>
        <w:pStyle w:val="Details"/>
        <w:ind w:left="720"/>
        <w:rPr>
          <w:i/>
        </w:rPr>
      </w:pPr>
    </w:p>
    <w:p w14:paraId="3E63B3E1" w14:textId="77777777" w:rsidR="00A35E9D" w:rsidRDefault="00A35E9D" w:rsidP="00754ABC">
      <w:pPr>
        <w:pStyle w:val="Details"/>
        <w:ind w:left="720"/>
        <w:rPr>
          <w:i/>
        </w:rPr>
      </w:pPr>
    </w:p>
    <w:p w14:paraId="11F8997B" w14:textId="77777777" w:rsidR="00A35E9D" w:rsidRDefault="00A35E9D" w:rsidP="00754ABC">
      <w:pPr>
        <w:pStyle w:val="Details"/>
        <w:ind w:left="720"/>
        <w:rPr>
          <w:i/>
        </w:rPr>
      </w:pPr>
    </w:p>
    <w:p w14:paraId="0924B5E4" w14:textId="77777777" w:rsidR="00A35E9D" w:rsidRDefault="00A35E9D" w:rsidP="00754ABC">
      <w:pPr>
        <w:pStyle w:val="Details"/>
        <w:ind w:left="720"/>
        <w:rPr>
          <w:i/>
        </w:rPr>
      </w:pPr>
    </w:p>
    <w:p w14:paraId="606293C3" w14:textId="77777777" w:rsidR="00A35E9D" w:rsidRPr="002569B5" w:rsidRDefault="00A35E9D" w:rsidP="00754ABC">
      <w:pPr>
        <w:pStyle w:val="Details"/>
        <w:ind w:left="720"/>
        <w:rPr>
          <w:i/>
        </w:rPr>
      </w:pP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333424">
      <w:pPr>
        <w:pStyle w:val="Details"/>
        <w:numPr>
          <w:ilvl w:val="0"/>
          <w:numId w:val="4"/>
        </w:numPr>
      </w:pPr>
      <w:r>
        <w:t>Questionnaire to</w:t>
      </w:r>
      <w:r w:rsidR="00E6492A">
        <w:t xml:space="preserve"> collect details about </w:t>
      </w:r>
      <w:r w:rsidR="00F06B9C">
        <w:t>the project</w:t>
      </w:r>
      <w:r>
        <w:t>? (</w:t>
      </w:r>
      <w:proofErr w:type="gramStart"/>
      <w:r>
        <w:t>min</w:t>
      </w:r>
      <w:proofErr w:type="gramEnd"/>
      <w:r>
        <w:t xml:space="preserve"> 10</w:t>
      </w:r>
      <w:r w:rsidR="00A83459">
        <w:t xml:space="preserve"> </w:t>
      </w:r>
      <w:r>
        <w:t xml:space="preserve">questions, include descriptive answers, attach additional </w:t>
      </w:r>
      <w:r w:rsidR="00F75C8D">
        <w:t>docs (</w:t>
      </w:r>
      <w:r w:rsidR="00E6492A">
        <w:t>e.g. Bill receipts, certificate models)</w:t>
      </w:r>
      <w:r>
        <w:t>, if any?)</w:t>
      </w:r>
    </w:p>
    <w:p w14:paraId="40CB98ED" w14:textId="77777777" w:rsidR="00A35E9D" w:rsidRDefault="00A35E9D" w:rsidP="00A35E9D">
      <w:pPr>
        <w:pStyle w:val="Details"/>
        <w:ind w:left="720"/>
      </w:pPr>
    </w:p>
    <w:p w14:paraId="5DB683F4" w14:textId="3D01AC2F" w:rsidR="00A35E9D" w:rsidRDefault="00754439" w:rsidP="00A35E9D">
      <w:pPr>
        <w:pStyle w:val="Details"/>
        <w:numPr>
          <w:ilvl w:val="0"/>
          <w:numId w:val="8"/>
        </w:numPr>
        <w:rPr>
          <w:b/>
        </w:rPr>
      </w:pPr>
      <w:r w:rsidRPr="00754439">
        <w:rPr>
          <w:b/>
        </w:rPr>
        <w:t>What are the types of users you wish to include in this system?</w:t>
      </w:r>
    </w:p>
    <w:p w14:paraId="437AF5FC" w14:textId="77777777" w:rsidR="00020478" w:rsidRDefault="00020478" w:rsidP="00020478">
      <w:pPr>
        <w:pStyle w:val="Details"/>
        <w:ind w:left="2880"/>
      </w:pPr>
      <w:r>
        <w:t xml:space="preserve">The system should include </w:t>
      </w:r>
    </w:p>
    <w:p w14:paraId="155967BF" w14:textId="5F3B9D1C" w:rsidR="00020478" w:rsidRDefault="00020478" w:rsidP="00020478">
      <w:pPr>
        <w:pStyle w:val="Details"/>
        <w:numPr>
          <w:ilvl w:val="0"/>
          <w:numId w:val="9"/>
        </w:numPr>
      </w:pPr>
      <w:r>
        <w:t>Tutor</w:t>
      </w:r>
    </w:p>
    <w:p w14:paraId="41F5745E" w14:textId="23AF1509" w:rsidR="00020478" w:rsidRDefault="00020478" w:rsidP="00020478">
      <w:pPr>
        <w:pStyle w:val="Details"/>
        <w:numPr>
          <w:ilvl w:val="0"/>
          <w:numId w:val="9"/>
        </w:numPr>
      </w:pPr>
      <w:r>
        <w:t>Student</w:t>
      </w:r>
    </w:p>
    <w:p w14:paraId="04374D10" w14:textId="07B1FF65" w:rsidR="00754439" w:rsidRDefault="00C8395B" w:rsidP="00C8395B">
      <w:pPr>
        <w:pStyle w:val="Details"/>
        <w:numPr>
          <w:ilvl w:val="0"/>
          <w:numId w:val="9"/>
        </w:numPr>
      </w:pPr>
      <w:r>
        <w:t>Parent</w:t>
      </w:r>
    </w:p>
    <w:p w14:paraId="050BE7DE" w14:textId="34CAF0FD" w:rsidR="00754ABC" w:rsidRDefault="00754ABC" w:rsidP="00754ABC">
      <w:pPr>
        <w:pStyle w:val="Details"/>
        <w:ind w:left="360"/>
      </w:pPr>
    </w:p>
    <w:p w14:paraId="688BDC5F" w14:textId="0DD34BDC" w:rsidR="00754ABC" w:rsidRPr="002569B5" w:rsidRDefault="00754ABC" w:rsidP="00754ABC">
      <w:pPr>
        <w:pStyle w:val="Details"/>
        <w:ind w:left="360"/>
        <w:rPr>
          <w:i/>
        </w:rPr>
      </w:pPr>
      <w:r w:rsidRPr="002569B5">
        <w:rPr>
          <w:i/>
        </w:rPr>
        <w:t xml:space="preserve">                            </w:t>
      </w:r>
      <w:r w:rsidR="00333424">
        <w:rPr>
          <w:i/>
        </w:rPr>
        <w:t xml:space="preserve">            </w:t>
      </w:r>
    </w:p>
    <w:p w14:paraId="0BF55AD2" w14:textId="0E938DD3" w:rsidR="00A57CE9" w:rsidRPr="00C8395B" w:rsidRDefault="00C8395B" w:rsidP="00C8395B">
      <w:pPr>
        <w:pStyle w:val="Details"/>
        <w:numPr>
          <w:ilvl w:val="0"/>
          <w:numId w:val="8"/>
        </w:numPr>
      </w:pPr>
      <w:r>
        <w:rPr>
          <w:b/>
        </w:rPr>
        <w:t>What is the expected duration to complete the project?</w:t>
      </w:r>
    </w:p>
    <w:p w14:paraId="4DB48390" w14:textId="52F4F991" w:rsidR="00C8395B" w:rsidRPr="00C8395B" w:rsidRDefault="00C8395B" w:rsidP="00304F2B">
      <w:pPr>
        <w:pStyle w:val="Details"/>
        <w:ind w:left="1440" w:firstLine="720"/>
      </w:pPr>
      <w:proofErr w:type="gramStart"/>
      <w:r>
        <w:t xml:space="preserve">As </w:t>
      </w:r>
      <w:r w:rsidR="00977580">
        <w:t>soon as possible</w:t>
      </w:r>
      <w:r w:rsidR="00D133CF">
        <w:t>.</w:t>
      </w:r>
      <w:proofErr w:type="gramEnd"/>
    </w:p>
    <w:p w14:paraId="5355DFBF" w14:textId="20758EBC" w:rsidR="00A57CE9" w:rsidRDefault="00A57CE9" w:rsidP="00A57CE9">
      <w:pPr>
        <w:pStyle w:val="Details"/>
      </w:pPr>
    </w:p>
    <w:p w14:paraId="58F18ECC" w14:textId="00C530A0" w:rsidR="00A57CE9" w:rsidRDefault="00C8395B" w:rsidP="00C8395B">
      <w:pPr>
        <w:pStyle w:val="Details"/>
        <w:numPr>
          <w:ilvl w:val="0"/>
          <w:numId w:val="8"/>
        </w:numPr>
        <w:rPr>
          <w:b/>
        </w:rPr>
      </w:pPr>
      <w:r w:rsidRPr="00C8395B">
        <w:rPr>
          <w:b/>
        </w:rPr>
        <w:t>What are the expected functionalities?</w:t>
      </w:r>
    </w:p>
    <w:p w14:paraId="6B1A24B6" w14:textId="1DC418EE" w:rsidR="00C8395B" w:rsidRDefault="00C8395B" w:rsidP="00C8395B">
      <w:pPr>
        <w:pStyle w:val="Details"/>
      </w:pPr>
      <w:r>
        <w:t xml:space="preserve">                             Time table </w:t>
      </w:r>
      <w:r w:rsidR="00304F2B">
        <w:t>uploading,</w:t>
      </w:r>
      <w:r>
        <w:t xml:space="preserve"> study material </w:t>
      </w:r>
      <w:r w:rsidR="00304F2B">
        <w:t>uploading,</w:t>
      </w:r>
      <w:r>
        <w:t xml:space="preserve"> fee </w:t>
      </w:r>
      <w:r w:rsidR="00304F2B">
        <w:t>payment,</w:t>
      </w:r>
      <w:r>
        <w:t xml:space="preserve"> attendance management.</w:t>
      </w:r>
    </w:p>
    <w:p w14:paraId="32C5D292" w14:textId="77777777" w:rsidR="00304F2B" w:rsidRPr="00C8395B" w:rsidRDefault="00304F2B" w:rsidP="00C8395B">
      <w:pPr>
        <w:pStyle w:val="Details"/>
      </w:pPr>
    </w:p>
    <w:p w14:paraId="77C5538D" w14:textId="67B20063" w:rsidR="00304F2B" w:rsidRDefault="00304F2B" w:rsidP="00304F2B">
      <w:pPr>
        <w:pStyle w:val="Details"/>
        <w:numPr>
          <w:ilvl w:val="0"/>
          <w:numId w:val="8"/>
        </w:numPr>
        <w:rPr>
          <w:b/>
        </w:rPr>
      </w:pPr>
      <w:r w:rsidRPr="00304F2B">
        <w:rPr>
          <w:b/>
        </w:rPr>
        <w:t>Did you like to completely automate the student time table?</w:t>
      </w:r>
    </w:p>
    <w:p w14:paraId="6A2C0780" w14:textId="48E384C7" w:rsidR="00304F2B" w:rsidRDefault="00304F2B" w:rsidP="00304F2B">
      <w:pPr>
        <w:pStyle w:val="Details"/>
      </w:pPr>
      <w:r>
        <w:t xml:space="preserve">                             No, manual scheduling is comfortable for us. Even</w:t>
      </w:r>
      <w:r w:rsidR="00AA4027">
        <w:t xml:space="preserve"> if needed, it can be performed in</w:t>
      </w:r>
      <w:r>
        <w:t xml:space="preserve"> the next </w:t>
      </w:r>
      <w:proofErr w:type="spellStart"/>
      <w:r>
        <w:t>updation</w:t>
      </w:r>
      <w:proofErr w:type="spellEnd"/>
      <w:r>
        <w:t xml:space="preserve"> because we immediately need the system.</w:t>
      </w:r>
    </w:p>
    <w:p w14:paraId="5B69A886" w14:textId="77777777" w:rsidR="00AA4027" w:rsidRDefault="00AA4027" w:rsidP="00304F2B">
      <w:pPr>
        <w:pStyle w:val="Details"/>
      </w:pPr>
    </w:p>
    <w:p w14:paraId="7928B552" w14:textId="7A5863F2" w:rsidR="00AA4027" w:rsidRDefault="00AA4027" w:rsidP="00AA4027">
      <w:pPr>
        <w:pStyle w:val="Details"/>
        <w:numPr>
          <w:ilvl w:val="0"/>
          <w:numId w:val="8"/>
        </w:numPr>
        <w:rPr>
          <w:b/>
        </w:rPr>
      </w:pPr>
      <w:r>
        <w:rPr>
          <w:b/>
        </w:rPr>
        <w:t>Can you accept the suggested cost for development?</w:t>
      </w:r>
    </w:p>
    <w:p w14:paraId="6112E80A" w14:textId="05690D81" w:rsidR="00AA4027" w:rsidRDefault="00AA4027" w:rsidP="00AA4027">
      <w:pPr>
        <w:pStyle w:val="Details"/>
        <w:ind w:left="2880"/>
      </w:pPr>
      <w:r w:rsidRPr="00AA4027">
        <w:t xml:space="preserve">Yes, </w:t>
      </w:r>
      <w:r w:rsidR="00D133CF" w:rsidRPr="00AA4027">
        <w:t>it</w:t>
      </w:r>
      <w:r w:rsidRPr="00AA4027">
        <w:t xml:space="preserve"> is acceptable for us</w:t>
      </w:r>
    </w:p>
    <w:p w14:paraId="7E9A5C6F" w14:textId="77777777" w:rsidR="00AA4027" w:rsidRDefault="00AA4027" w:rsidP="00AA4027">
      <w:pPr>
        <w:pStyle w:val="Details"/>
        <w:ind w:left="2880"/>
      </w:pPr>
    </w:p>
    <w:p w14:paraId="04756C4D" w14:textId="55219689" w:rsidR="00D133CF" w:rsidRDefault="00D133CF" w:rsidP="00D133CF">
      <w:pPr>
        <w:pStyle w:val="Details"/>
        <w:numPr>
          <w:ilvl w:val="0"/>
          <w:numId w:val="8"/>
        </w:numPr>
        <w:rPr>
          <w:b/>
        </w:rPr>
      </w:pPr>
      <w:r w:rsidRPr="00D133CF">
        <w:rPr>
          <w:b/>
        </w:rPr>
        <w:t>What are the expected administrative controls over the system?</w:t>
      </w:r>
    </w:p>
    <w:p w14:paraId="2A37B1FB" w14:textId="4CAEBF5D" w:rsidR="00D133CF" w:rsidRDefault="00D133CF" w:rsidP="00D133CF">
      <w:pPr>
        <w:pStyle w:val="Details"/>
        <w:ind w:left="1277" w:firstLine="720"/>
      </w:pPr>
      <w:r>
        <w:t xml:space="preserve">Approving the registered users, adding </w:t>
      </w:r>
      <w:proofErr w:type="gramStart"/>
      <w:r>
        <w:t>timetable ,</w:t>
      </w:r>
      <w:proofErr w:type="gramEnd"/>
      <w:r>
        <w:t xml:space="preserve"> adding subjects and classes.</w:t>
      </w:r>
    </w:p>
    <w:p w14:paraId="66F022F5" w14:textId="77777777" w:rsidR="00D133CF" w:rsidRDefault="00D133CF" w:rsidP="00D133CF">
      <w:pPr>
        <w:pStyle w:val="Details"/>
        <w:ind w:left="1277" w:firstLine="720"/>
      </w:pPr>
    </w:p>
    <w:p w14:paraId="7A8413D7" w14:textId="77777777" w:rsidR="00D133CF" w:rsidRDefault="00D133CF" w:rsidP="00D133CF">
      <w:pPr>
        <w:pStyle w:val="Details"/>
        <w:ind w:left="1277" w:firstLine="720"/>
      </w:pPr>
    </w:p>
    <w:p w14:paraId="37FA1F02" w14:textId="77777777" w:rsidR="00D133CF" w:rsidRDefault="00D133CF" w:rsidP="00D133CF">
      <w:pPr>
        <w:pStyle w:val="Details"/>
        <w:ind w:left="1277" w:firstLine="720"/>
      </w:pPr>
    </w:p>
    <w:p w14:paraId="11846BF7" w14:textId="77777777" w:rsidR="00D133CF" w:rsidRDefault="00D133CF" w:rsidP="00D133CF">
      <w:pPr>
        <w:pStyle w:val="Details"/>
        <w:ind w:left="1277" w:firstLine="720"/>
      </w:pPr>
    </w:p>
    <w:p w14:paraId="0C496485" w14:textId="044231FB" w:rsidR="00D133CF" w:rsidRPr="00D133CF" w:rsidRDefault="00D133CF" w:rsidP="00D133CF">
      <w:pPr>
        <w:pStyle w:val="Details"/>
        <w:numPr>
          <w:ilvl w:val="0"/>
          <w:numId w:val="8"/>
        </w:numPr>
        <w:rPr>
          <w:b/>
          <w:iCs/>
        </w:rPr>
      </w:pPr>
      <w:r w:rsidRPr="00D133CF">
        <w:rPr>
          <w:b/>
          <w:iCs/>
        </w:rPr>
        <w:lastRenderedPageBreak/>
        <w:t>Is your system completely manual? What are the problems you have faced with the existing system?</w:t>
      </w:r>
    </w:p>
    <w:p w14:paraId="76A1E8C0" w14:textId="500DA506" w:rsidR="00D133CF" w:rsidRDefault="00D133CF" w:rsidP="00D133CF">
      <w:pPr>
        <w:pStyle w:val="Details"/>
        <w:ind w:left="1410"/>
        <w:rPr>
          <w:iCs/>
        </w:rPr>
      </w:pPr>
      <w:r>
        <w:rPr>
          <w:iCs/>
        </w:rPr>
        <w:t xml:space="preserve"> </w:t>
      </w:r>
      <w:r>
        <w:rPr>
          <w:iCs/>
        </w:rPr>
        <w:tab/>
      </w:r>
      <w:r>
        <w:rPr>
          <w:iCs/>
        </w:rPr>
        <w:tab/>
      </w:r>
      <w:r>
        <w:rPr>
          <w:iCs/>
        </w:rPr>
        <w:t>Yes, the current system is completely m</w:t>
      </w:r>
      <w:r>
        <w:rPr>
          <w:iCs/>
        </w:rPr>
        <w:t>anual and it is difficult t</w:t>
      </w:r>
      <w:r>
        <w:rPr>
          <w:iCs/>
        </w:rPr>
        <w:t>o manag</w:t>
      </w:r>
      <w:r>
        <w:rPr>
          <w:iCs/>
        </w:rPr>
        <w:t>e the entire scheduling manually</w:t>
      </w:r>
      <w:r>
        <w:rPr>
          <w:iCs/>
        </w:rPr>
        <w:t xml:space="preserve"> and informing the changes in schedule to all users.</w:t>
      </w:r>
    </w:p>
    <w:p w14:paraId="006528C4" w14:textId="77777777" w:rsidR="00977580" w:rsidRDefault="00977580" w:rsidP="00D133CF">
      <w:pPr>
        <w:pStyle w:val="Details"/>
        <w:ind w:left="1410"/>
        <w:rPr>
          <w:iCs/>
        </w:rPr>
      </w:pPr>
    </w:p>
    <w:p w14:paraId="3C6B14EC" w14:textId="77777777" w:rsidR="00D133CF" w:rsidRPr="00D133CF" w:rsidRDefault="00D133CF" w:rsidP="00D133CF">
      <w:pPr>
        <w:pStyle w:val="Details"/>
        <w:numPr>
          <w:ilvl w:val="0"/>
          <w:numId w:val="8"/>
        </w:numPr>
        <w:rPr>
          <w:b/>
          <w:iCs/>
        </w:rPr>
      </w:pPr>
      <w:r w:rsidRPr="00D133CF">
        <w:rPr>
          <w:b/>
          <w:iCs/>
        </w:rPr>
        <w:t>If the system is automated, how often it will be acceptable to the users?</w:t>
      </w:r>
    </w:p>
    <w:p w14:paraId="730E6F48" w14:textId="5535195C" w:rsidR="00D133CF" w:rsidRDefault="00D133CF" w:rsidP="00D133CF">
      <w:pPr>
        <w:pStyle w:val="Details"/>
        <w:ind w:left="1637" w:firstLine="720"/>
        <w:rPr>
          <w:iCs/>
        </w:rPr>
      </w:pPr>
      <w:r>
        <w:rPr>
          <w:iCs/>
        </w:rPr>
        <w:t>The system will be acceptable to the users because it co</w:t>
      </w:r>
      <w:r>
        <w:rPr>
          <w:iCs/>
        </w:rPr>
        <w:t>-</w:t>
      </w:r>
      <w:r>
        <w:rPr>
          <w:iCs/>
        </w:rPr>
        <w:t xml:space="preserve"> ordinate all types of users.</w:t>
      </w:r>
    </w:p>
    <w:p w14:paraId="078B2709" w14:textId="77777777" w:rsidR="00977580" w:rsidRDefault="00977580" w:rsidP="00D133CF">
      <w:pPr>
        <w:pStyle w:val="Details"/>
        <w:ind w:left="1637" w:firstLine="720"/>
        <w:rPr>
          <w:iCs/>
        </w:rPr>
      </w:pPr>
    </w:p>
    <w:p w14:paraId="2C6EB4DB" w14:textId="197FB0AE" w:rsidR="00977580" w:rsidRPr="00977580" w:rsidRDefault="00977580" w:rsidP="00977580">
      <w:pPr>
        <w:pStyle w:val="Details"/>
        <w:numPr>
          <w:ilvl w:val="0"/>
          <w:numId w:val="8"/>
        </w:numPr>
        <w:rPr>
          <w:b/>
        </w:rPr>
      </w:pPr>
      <w:r w:rsidRPr="00977580">
        <w:rPr>
          <w:b/>
        </w:rPr>
        <w:t xml:space="preserve">What is the expected time period for next </w:t>
      </w:r>
      <w:proofErr w:type="spellStart"/>
      <w:r w:rsidRPr="00977580">
        <w:rPr>
          <w:b/>
        </w:rPr>
        <w:t>updation</w:t>
      </w:r>
      <w:proofErr w:type="spellEnd"/>
      <w:r w:rsidRPr="00977580">
        <w:rPr>
          <w:b/>
        </w:rPr>
        <w:t xml:space="preserve"> of the system?</w:t>
      </w:r>
    </w:p>
    <w:p w14:paraId="2E1CF3FA" w14:textId="013B1795" w:rsidR="00977580" w:rsidRDefault="00216CEC" w:rsidP="00216CEC">
      <w:pPr>
        <w:pStyle w:val="Details"/>
        <w:ind w:left="4035"/>
      </w:pPr>
      <w:r>
        <w:t xml:space="preserve"> Six </w:t>
      </w:r>
      <w:r w:rsidR="00977580">
        <w:t>months.</w:t>
      </w:r>
    </w:p>
    <w:p w14:paraId="413FE251" w14:textId="77777777" w:rsidR="00216CEC" w:rsidRDefault="00216CEC" w:rsidP="00977580">
      <w:pPr>
        <w:pStyle w:val="Details"/>
        <w:ind w:left="3585" w:firstLine="15"/>
      </w:pPr>
    </w:p>
    <w:p w14:paraId="43D985EC" w14:textId="55DB1874" w:rsidR="00977580" w:rsidRPr="00216CEC" w:rsidRDefault="00216CEC" w:rsidP="00216CEC">
      <w:pPr>
        <w:pStyle w:val="Details"/>
        <w:numPr>
          <w:ilvl w:val="0"/>
          <w:numId w:val="8"/>
        </w:numPr>
        <w:rPr>
          <w:b/>
          <w:iCs/>
        </w:rPr>
      </w:pPr>
      <w:r w:rsidRPr="00216CEC">
        <w:rPr>
          <w:b/>
          <w:iCs/>
        </w:rPr>
        <w:t>Do your students are flexible with handling an automated system?  Is any training from our side required for you?</w:t>
      </w:r>
    </w:p>
    <w:p w14:paraId="249ED77F" w14:textId="7D1D4258" w:rsidR="00216CEC" w:rsidRDefault="00216CEC" w:rsidP="00216CEC">
      <w:pPr>
        <w:pStyle w:val="Details"/>
        <w:ind w:left="2880"/>
        <w:rPr>
          <w:iCs/>
        </w:rPr>
      </w:pPr>
    </w:p>
    <w:p w14:paraId="7CBDF0D5" w14:textId="635A8146" w:rsidR="00216CEC" w:rsidRDefault="00216CEC" w:rsidP="00216CEC">
      <w:pPr>
        <w:pStyle w:val="Details"/>
        <w:ind w:left="1637" w:firstLine="720"/>
        <w:rPr>
          <w:iCs/>
        </w:rPr>
      </w:pPr>
      <w:r>
        <w:rPr>
          <w:iCs/>
        </w:rPr>
        <w:t xml:space="preserve">Yes, our </w:t>
      </w:r>
      <w:bookmarkStart w:id="0" w:name="_GoBack"/>
      <w:bookmarkEnd w:id="0"/>
      <w:r w:rsidR="00C330EB">
        <w:rPr>
          <w:iCs/>
        </w:rPr>
        <w:t>students include</w:t>
      </w:r>
      <w:r>
        <w:rPr>
          <w:iCs/>
        </w:rPr>
        <w:t xml:space="preserve"> standards from 8</w:t>
      </w:r>
      <w:r w:rsidRPr="00216CEC">
        <w:rPr>
          <w:iCs/>
          <w:vertAlign w:val="superscript"/>
        </w:rPr>
        <w:t>th</w:t>
      </w:r>
      <w:r>
        <w:rPr>
          <w:iCs/>
        </w:rPr>
        <w:t xml:space="preserve"> to +2 so training is must for the students.</w:t>
      </w:r>
    </w:p>
    <w:p w14:paraId="2579F87B" w14:textId="77777777" w:rsidR="00D133CF" w:rsidRPr="00D133CF" w:rsidRDefault="00D133CF" w:rsidP="00D133CF">
      <w:pPr>
        <w:pStyle w:val="Details"/>
        <w:ind w:left="1277" w:firstLine="720"/>
      </w:pPr>
    </w:p>
    <w:p w14:paraId="5868D112" w14:textId="77777777" w:rsidR="00AA4027" w:rsidRPr="00AA4027" w:rsidRDefault="00AA4027" w:rsidP="00AA4027">
      <w:pPr>
        <w:pStyle w:val="Details"/>
      </w:pPr>
    </w:p>
    <w:p w14:paraId="7F72FB89" w14:textId="77777777" w:rsidR="00AA4027" w:rsidRPr="00304F2B" w:rsidRDefault="00AA4027" w:rsidP="00304F2B">
      <w:pPr>
        <w:pStyle w:val="Details"/>
        <w:rPr>
          <w:b/>
        </w:rPr>
      </w:pPr>
    </w:p>
    <w:sectPr w:rsidR="00AA4027" w:rsidRPr="00304F2B" w:rsidSect="00AB4981">
      <w:headerReference w:type="default" r:id="rId1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8A2DC" w14:textId="77777777" w:rsidR="008B0BD3" w:rsidRDefault="008B0BD3">
      <w:pPr>
        <w:spacing w:after="0" w:line="240" w:lineRule="auto"/>
      </w:pPr>
      <w:r>
        <w:separator/>
      </w:r>
    </w:p>
  </w:endnote>
  <w:endnote w:type="continuationSeparator" w:id="0">
    <w:p w14:paraId="3953BB9E" w14:textId="77777777" w:rsidR="008B0BD3" w:rsidRDefault="008B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6DF7B" w14:textId="77777777" w:rsidR="008B0BD3" w:rsidRDefault="008B0BD3">
      <w:pPr>
        <w:spacing w:after="0" w:line="240" w:lineRule="auto"/>
      </w:pPr>
      <w:r>
        <w:separator/>
      </w:r>
    </w:p>
  </w:footnote>
  <w:footnote w:type="continuationSeparator" w:id="0">
    <w:p w14:paraId="23FFFE0A" w14:textId="77777777" w:rsidR="008B0BD3" w:rsidRDefault="008B0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0767C2"/>
    <w:multiLevelType w:val="hybridMultilevel"/>
    <w:tmpl w:val="7B3663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1CCD09AA"/>
    <w:multiLevelType w:val="hybridMultilevel"/>
    <w:tmpl w:val="2E90ADC4"/>
    <w:lvl w:ilvl="0" w:tplc="0324B472">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nsid w:val="23E07F8F"/>
    <w:multiLevelType w:val="hybridMultilevel"/>
    <w:tmpl w:val="DC1A79AA"/>
    <w:lvl w:ilvl="0" w:tplc="2118E670">
      <w:start w:val="1"/>
      <w:numFmt w:val="decimal"/>
      <w:lvlText w:val="%1)"/>
      <w:lvlJc w:val="left"/>
      <w:pPr>
        <w:ind w:left="1637" w:hanging="360"/>
      </w:pPr>
      <w:rPr>
        <w:rFonts w:hint="default"/>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5">
    <w:nsid w:val="2EC16EB5"/>
    <w:multiLevelType w:val="hybridMultilevel"/>
    <w:tmpl w:val="DC1A79AA"/>
    <w:lvl w:ilvl="0" w:tplc="2118E670">
      <w:start w:val="1"/>
      <w:numFmt w:val="decimal"/>
      <w:lvlText w:val="%1)"/>
      <w:lvlJc w:val="left"/>
      <w:pPr>
        <w:ind w:left="1637" w:hanging="360"/>
      </w:pPr>
      <w:rPr>
        <w:rFonts w:hint="default"/>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6">
    <w:nsid w:val="344B6FCD"/>
    <w:multiLevelType w:val="hybridMultilevel"/>
    <w:tmpl w:val="3558EE4E"/>
    <w:lvl w:ilvl="0" w:tplc="E4A8BC74">
      <w:start w:val="6"/>
      <w:numFmt w:val="decimal"/>
      <w:lvlText w:val="%1"/>
      <w:lvlJc w:val="left"/>
      <w:pPr>
        <w:ind w:left="4035" w:hanging="360"/>
      </w:pPr>
      <w:rPr>
        <w:rFonts w:hint="default"/>
      </w:rPr>
    </w:lvl>
    <w:lvl w:ilvl="1" w:tplc="40090019" w:tentative="1">
      <w:start w:val="1"/>
      <w:numFmt w:val="lowerLetter"/>
      <w:lvlText w:val="%2."/>
      <w:lvlJc w:val="left"/>
      <w:pPr>
        <w:ind w:left="4755" w:hanging="360"/>
      </w:pPr>
    </w:lvl>
    <w:lvl w:ilvl="2" w:tplc="4009001B" w:tentative="1">
      <w:start w:val="1"/>
      <w:numFmt w:val="lowerRoman"/>
      <w:lvlText w:val="%3."/>
      <w:lvlJc w:val="right"/>
      <w:pPr>
        <w:ind w:left="5475" w:hanging="180"/>
      </w:pPr>
    </w:lvl>
    <w:lvl w:ilvl="3" w:tplc="4009000F" w:tentative="1">
      <w:start w:val="1"/>
      <w:numFmt w:val="decimal"/>
      <w:lvlText w:val="%4."/>
      <w:lvlJc w:val="left"/>
      <w:pPr>
        <w:ind w:left="6195" w:hanging="360"/>
      </w:pPr>
    </w:lvl>
    <w:lvl w:ilvl="4" w:tplc="40090019" w:tentative="1">
      <w:start w:val="1"/>
      <w:numFmt w:val="lowerLetter"/>
      <w:lvlText w:val="%5."/>
      <w:lvlJc w:val="left"/>
      <w:pPr>
        <w:ind w:left="6915" w:hanging="360"/>
      </w:pPr>
    </w:lvl>
    <w:lvl w:ilvl="5" w:tplc="4009001B" w:tentative="1">
      <w:start w:val="1"/>
      <w:numFmt w:val="lowerRoman"/>
      <w:lvlText w:val="%6."/>
      <w:lvlJc w:val="right"/>
      <w:pPr>
        <w:ind w:left="7635" w:hanging="180"/>
      </w:pPr>
    </w:lvl>
    <w:lvl w:ilvl="6" w:tplc="4009000F" w:tentative="1">
      <w:start w:val="1"/>
      <w:numFmt w:val="decimal"/>
      <w:lvlText w:val="%7."/>
      <w:lvlJc w:val="left"/>
      <w:pPr>
        <w:ind w:left="8355" w:hanging="360"/>
      </w:pPr>
    </w:lvl>
    <w:lvl w:ilvl="7" w:tplc="40090019" w:tentative="1">
      <w:start w:val="1"/>
      <w:numFmt w:val="lowerLetter"/>
      <w:lvlText w:val="%8."/>
      <w:lvlJc w:val="left"/>
      <w:pPr>
        <w:ind w:left="9075" w:hanging="360"/>
      </w:pPr>
    </w:lvl>
    <w:lvl w:ilvl="8" w:tplc="4009001B" w:tentative="1">
      <w:start w:val="1"/>
      <w:numFmt w:val="lowerRoman"/>
      <w:lvlText w:val="%9."/>
      <w:lvlJc w:val="right"/>
      <w:pPr>
        <w:ind w:left="9795" w:hanging="180"/>
      </w:pPr>
    </w:lvl>
  </w:abstractNum>
  <w:abstractNum w:abstractNumId="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6515E"/>
    <w:multiLevelType w:val="hybridMultilevel"/>
    <w:tmpl w:val="4DDEA142"/>
    <w:lvl w:ilvl="0" w:tplc="40090001">
      <w:start w:val="1"/>
      <w:numFmt w:val="bullet"/>
      <w:lvlText w:val=""/>
      <w:lvlJc w:val="left"/>
      <w:pPr>
        <w:ind w:left="1425" w:hanging="360"/>
      </w:pPr>
      <w:rPr>
        <w:rFonts w:ascii="Symbol" w:hAnsi="Symbol" w:hint="default"/>
      </w:rPr>
    </w:lvl>
    <w:lvl w:ilvl="1" w:tplc="40090003">
      <w:start w:val="1"/>
      <w:numFmt w:val="bullet"/>
      <w:lvlText w:val="o"/>
      <w:lvlJc w:val="left"/>
      <w:pPr>
        <w:ind w:left="2145" w:hanging="360"/>
      </w:pPr>
      <w:rPr>
        <w:rFonts w:ascii="Courier New" w:hAnsi="Courier New" w:cs="Courier New" w:hint="default"/>
      </w:rPr>
    </w:lvl>
    <w:lvl w:ilvl="2" w:tplc="40090005">
      <w:start w:val="1"/>
      <w:numFmt w:val="bullet"/>
      <w:lvlText w:val=""/>
      <w:lvlJc w:val="left"/>
      <w:pPr>
        <w:ind w:left="2865" w:hanging="360"/>
      </w:pPr>
      <w:rPr>
        <w:rFonts w:ascii="Wingdings" w:hAnsi="Wingdings" w:hint="default"/>
      </w:rPr>
    </w:lvl>
    <w:lvl w:ilvl="3" w:tplc="40090001">
      <w:start w:val="1"/>
      <w:numFmt w:val="bullet"/>
      <w:lvlText w:val=""/>
      <w:lvlJc w:val="left"/>
      <w:pPr>
        <w:ind w:left="3585" w:hanging="360"/>
      </w:pPr>
      <w:rPr>
        <w:rFonts w:ascii="Symbol" w:hAnsi="Symbol" w:hint="default"/>
      </w:rPr>
    </w:lvl>
    <w:lvl w:ilvl="4" w:tplc="40090003">
      <w:start w:val="1"/>
      <w:numFmt w:val="bullet"/>
      <w:lvlText w:val="o"/>
      <w:lvlJc w:val="left"/>
      <w:pPr>
        <w:ind w:left="4305" w:hanging="360"/>
      </w:pPr>
      <w:rPr>
        <w:rFonts w:ascii="Courier New" w:hAnsi="Courier New" w:cs="Courier New" w:hint="default"/>
      </w:rPr>
    </w:lvl>
    <w:lvl w:ilvl="5" w:tplc="40090005">
      <w:start w:val="1"/>
      <w:numFmt w:val="bullet"/>
      <w:lvlText w:val=""/>
      <w:lvlJc w:val="left"/>
      <w:pPr>
        <w:ind w:left="5025" w:hanging="360"/>
      </w:pPr>
      <w:rPr>
        <w:rFonts w:ascii="Wingdings" w:hAnsi="Wingdings" w:hint="default"/>
      </w:rPr>
    </w:lvl>
    <w:lvl w:ilvl="6" w:tplc="40090001">
      <w:start w:val="1"/>
      <w:numFmt w:val="bullet"/>
      <w:lvlText w:val=""/>
      <w:lvlJc w:val="left"/>
      <w:pPr>
        <w:ind w:left="5745" w:hanging="360"/>
      </w:pPr>
      <w:rPr>
        <w:rFonts w:ascii="Symbol" w:hAnsi="Symbol" w:hint="default"/>
      </w:rPr>
    </w:lvl>
    <w:lvl w:ilvl="7" w:tplc="40090003">
      <w:start w:val="1"/>
      <w:numFmt w:val="bullet"/>
      <w:lvlText w:val="o"/>
      <w:lvlJc w:val="left"/>
      <w:pPr>
        <w:ind w:left="6465" w:hanging="360"/>
      </w:pPr>
      <w:rPr>
        <w:rFonts w:ascii="Courier New" w:hAnsi="Courier New" w:cs="Courier New" w:hint="default"/>
      </w:rPr>
    </w:lvl>
    <w:lvl w:ilvl="8" w:tplc="40090005">
      <w:start w:val="1"/>
      <w:numFmt w:val="bullet"/>
      <w:lvlText w:val=""/>
      <w:lvlJc w:val="left"/>
      <w:pPr>
        <w:ind w:left="7185" w:hanging="360"/>
      </w:pPr>
      <w:rPr>
        <w:rFonts w:ascii="Wingdings" w:hAnsi="Wingdings" w:hint="default"/>
      </w:rPr>
    </w:lvl>
  </w:abstractNum>
  <w:abstractNum w:abstractNumId="9">
    <w:nsid w:val="66F340B3"/>
    <w:multiLevelType w:val="hybridMultilevel"/>
    <w:tmpl w:val="2E90ADC4"/>
    <w:lvl w:ilvl="0" w:tplc="0324B472">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D1CDE"/>
    <w:multiLevelType w:val="hybridMultilevel"/>
    <w:tmpl w:val="2E90ADC4"/>
    <w:lvl w:ilvl="0" w:tplc="0324B472">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0"/>
  </w:num>
  <w:num w:numId="2">
    <w:abstractNumId w:val="7"/>
  </w:num>
  <w:num w:numId="3">
    <w:abstractNumId w:val="10"/>
  </w:num>
  <w:num w:numId="4">
    <w:abstractNumId w:val="1"/>
  </w:num>
  <w:num w:numId="5">
    <w:abstractNumId w:val="11"/>
  </w:num>
  <w:num w:numId="6">
    <w:abstractNumId w:val="3"/>
  </w:num>
  <w:num w:numId="7">
    <w:abstractNumId w:val="9"/>
  </w:num>
  <w:num w:numId="8">
    <w:abstractNumId w:val="5"/>
  </w:num>
  <w:num w:numId="9">
    <w:abstractNumId w:val="2"/>
  </w:num>
  <w:num w:numId="10">
    <w:abstractNumId w:val="4"/>
  </w:num>
  <w:num w:numId="11">
    <w:abstractNumId w:val="8"/>
    <w:lvlOverride w:ilvl="0"/>
    <w:lvlOverride w:ilvl="1"/>
    <w:lvlOverride w:ilvl="2"/>
    <w:lvlOverride w:ilvl="3"/>
    <w:lvlOverride w:ilvl="4"/>
    <w:lvlOverride w:ilvl="5"/>
    <w:lvlOverride w:ilvl="6"/>
    <w:lvlOverride w:ilvl="7"/>
    <w:lvlOverride w:ilv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20478"/>
    <w:rsid w:val="00035454"/>
    <w:rsid w:val="00072EAB"/>
    <w:rsid w:val="001C3C92"/>
    <w:rsid w:val="00216CEC"/>
    <w:rsid w:val="002569B5"/>
    <w:rsid w:val="002E0B9C"/>
    <w:rsid w:val="002E6287"/>
    <w:rsid w:val="002F36F0"/>
    <w:rsid w:val="00303AE1"/>
    <w:rsid w:val="00304F2B"/>
    <w:rsid w:val="00333424"/>
    <w:rsid w:val="00352AC4"/>
    <w:rsid w:val="00385963"/>
    <w:rsid w:val="003949BD"/>
    <w:rsid w:val="004D61A7"/>
    <w:rsid w:val="00524B92"/>
    <w:rsid w:val="0053630E"/>
    <w:rsid w:val="00542411"/>
    <w:rsid w:val="00560F76"/>
    <w:rsid w:val="0057184E"/>
    <w:rsid w:val="00591FFE"/>
    <w:rsid w:val="006B7784"/>
    <w:rsid w:val="006F16F0"/>
    <w:rsid w:val="007520BE"/>
    <w:rsid w:val="00754439"/>
    <w:rsid w:val="00754ABC"/>
    <w:rsid w:val="00870CE7"/>
    <w:rsid w:val="008B0BD3"/>
    <w:rsid w:val="0094030A"/>
    <w:rsid w:val="00977580"/>
    <w:rsid w:val="00A35E9D"/>
    <w:rsid w:val="00A448C1"/>
    <w:rsid w:val="00A57CE9"/>
    <w:rsid w:val="00A83459"/>
    <w:rsid w:val="00AA4027"/>
    <w:rsid w:val="00AA7AA0"/>
    <w:rsid w:val="00AB4981"/>
    <w:rsid w:val="00AE54A7"/>
    <w:rsid w:val="00AE6A4C"/>
    <w:rsid w:val="00B43495"/>
    <w:rsid w:val="00B70211"/>
    <w:rsid w:val="00BA5423"/>
    <w:rsid w:val="00BA6AA7"/>
    <w:rsid w:val="00C330EB"/>
    <w:rsid w:val="00C8395B"/>
    <w:rsid w:val="00C84D21"/>
    <w:rsid w:val="00CA6B4F"/>
    <w:rsid w:val="00D0550B"/>
    <w:rsid w:val="00D133CF"/>
    <w:rsid w:val="00DA4A43"/>
    <w:rsid w:val="00DA5BEB"/>
    <w:rsid w:val="00DE395C"/>
    <w:rsid w:val="00E2411A"/>
    <w:rsid w:val="00E37225"/>
    <w:rsid w:val="00E51439"/>
    <w:rsid w:val="00E6492A"/>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Body Text" w:uiPriority="1" w:qFormat="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333424"/>
    <w:pPr>
      <w:ind w:left="720"/>
      <w:contextualSpacing/>
    </w:pPr>
  </w:style>
  <w:style w:type="paragraph" w:styleId="BodyText">
    <w:name w:val="Body Text"/>
    <w:basedOn w:val="Normal"/>
    <w:link w:val="BodyTextChar"/>
    <w:uiPriority w:val="1"/>
    <w:qFormat/>
    <w:rsid w:val="00333424"/>
    <w:pPr>
      <w:widowControl w:val="0"/>
      <w:autoSpaceDE w:val="0"/>
      <w:autoSpaceDN w:val="0"/>
      <w:spacing w:before="41" w:after="0" w:line="240" w:lineRule="auto"/>
      <w:ind w:left="820" w:hanging="361"/>
    </w:pPr>
    <w:rPr>
      <w:rFonts w:ascii="Times New Roman" w:eastAsia="Times New Roman" w:hAnsi="Times New Roman" w:cs="Times New Roman"/>
      <w:color w:val="auto"/>
      <w:szCs w:val="24"/>
      <w:lang w:eastAsia="en-US"/>
    </w:rPr>
  </w:style>
  <w:style w:type="character" w:customStyle="1" w:styleId="BodyTextChar">
    <w:name w:val="Body Text Char"/>
    <w:basedOn w:val="DefaultParagraphFont"/>
    <w:link w:val="BodyText"/>
    <w:uiPriority w:val="1"/>
    <w:rsid w:val="00333424"/>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Body Text" w:uiPriority="1" w:qFormat="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333424"/>
    <w:pPr>
      <w:ind w:left="720"/>
      <w:contextualSpacing/>
    </w:pPr>
  </w:style>
  <w:style w:type="paragraph" w:styleId="BodyText">
    <w:name w:val="Body Text"/>
    <w:basedOn w:val="Normal"/>
    <w:link w:val="BodyTextChar"/>
    <w:uiPriority w:val="1"/>
    <w:qFormat/>
    <w:rsid w:val="00333424"/>
    <w:pPr>
      <w:widowControl w:val="0"/>
      <w:autoSpaceDE w:val="0"/>
      <w:autoSpaceDN w:val="0"/>
      <w:spacing w:before="41" w:after="0" w:line="240" w:lineRule="auto"/>
      <w:ind w:left="820" w:hanging="361"/>
    </w:pPr>
    <w:rPr>
      <w:rFonts w:ascii="Times New Roman" w:eastAsia="Times New Roman" w:hAnsi="Times New Roman" w:cs="Times New Roman"/>
      <w:color w:val="auto"/>
      <w:szCs w:val="24"/>
      <w:lang w:eastAsia="en-US"/>
    </w:rPr>
  </w:style>
  <w:style w:type="character" w:customStyle="1" w:styleId="BodyTextChar">
    <w:name w:val="Body Text Char"/>
    <w:basedOn w:val="DefaultParagraphFont"/>
    <w:link w:val="BodyText"/>
    <w:uiPriority w:val="1"/>
    <w:rsid w:val="00333424"/>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65923">
      <w:bodyDiv w:val="1"/>
      <w:marLeft w:val="0"/>
      <w:marRight w:val="0"/>
      <w:marTop w:val="0"/>
      <w:marBottom w:val="0"/>
      <w:divBdr>
        <w:top w:val="none" w:sz="0" w:space="0" w:color="auto"/>
        <w:left w:val="none" w:sz="0" w:space="0" w:color="auto"/>
        <w:bottom w:val="none" w:sz="0" w:space="0" w:color="auto"/>
        <w:right w:val="none" w:sz="0" w:space="0" w:color="auto"/>
      </w:divBdr>
    </w:div>
    <w:div w:id="784351041">
      <w:bodyDiv w:val="1"/>
      <w:marLeft w:val="0"/>
      <w:marRight w:val="0"/>
      <w:marTop w:val="0"/>
      <w:marBottom w:val="0"/>
      <w:divBdr>
        <w:top w:val="none" w:sz="0" w:space="0" w:color="auto"/>
        <w:left w:val="none" w:sz="0" w:space="0" w:color="auto"/>
        <w:bottom w:val="none" w:sz="0" w:space="0" w:color="auto"/>
        <w:right w:val="none" w:sz="0" w:space="0" w:color="auto"/>
      </w:divBdr>
    </w:div>
    <w:div w:id="13250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119EE2-5691-4381-85D3-CF994519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2020-02-04T04:00:00Z</dcterms:created>
  <dcterms:modified xsi:type="dcterms:W3CDTF">2020-02-04T04:00:00Z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